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6A2C924B" w14:textId="77777777" w:rsidR="007A68DD" w:rsidRDefault="007A68DD"/>
        <w:p w14:paraId="4AF545A6" w14:textId="77777777" w:rsidR="007A68DD" w:rsidRDefault="003A0579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651CF348" wp14:editId="22ADEE38">
                    <wp:simplePos x="0" y="0"/>
                    <wp:positionH relativeFrom="page">
                      <wp:posOffset>472440</wp:posOffset>
                    </wp:positionH>
                    <wp:positionV relativeFrom="page">
                      <wp:posOffset>8077200</wp:posOffset>
                    </wp:positionV>
                    <wp:extent cx="5753100" cy="484632"/>
                    <wp:effectExtent l="0" t="0" r="0" b="0"/>
                    <wp:wrapSquare wrapText="bothSides"/>
                    <wp:docPr id="2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208765451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43042C" w14:textId="3404CE4B" w:rsidR="003A0579" w:rsidRPr="00F54C8A" w:rsidRDefault="003A0579" w:rsidP="003A057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Project </w:t>
                                    </w:r>
                                    <w:r w:rsidR="0073630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P</w:t>
                                    </w:r>
                                    <w:r w:rsidR="00BD7D3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ortfolio</w:t>
                                    </w:r>
                                  </w:p>
                                </w:sdtContent>
                              </w:sdt>
                              <w:p w14:paraId="59D81CA3" w14:textId="2072E87C" w:rsidR="003A0579" w:rsidRPr="00222411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hort: </w:t>
                                </w:r>
                                <w:r w:rsidR="00BD7D33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2020</w:t>
                                </w:r>
                              </w:p>
                              <w:p w14:paraId="52CF7BAB" w14:textId="1F63FF9A" w:rsidR="003A0579" w:rsidRPr="00222411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  <w:r w:rsidR="00BD7D33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ROC Mondriaan</w:t>
                                </w:r>
                              </w:p>
                              <w:p w14:paraId="7CC842E2" w14:textId="30A7B8C3" w:rsidR="003A0579" w:rsidRPr="00222411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736306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v1.0</w:t>
                                </w:r>
                              </w:p>
                              <w:p w14:paraId="29BACA4B" w14:textId="6BEFF0ED" w:rsidR="003A0579" w:rsidRPr="002132BE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 w:rsidR="00736306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4-9-2020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1CF3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pt;margin-top:636pt;width:453pt;height:38.15pt;z-index:251658243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208765451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043042C" w14:textId="3404CE4B" w:rsidR="003A0579" w:rsidRPr="00F54C8A" w:rsidRDefault="003A0579" w:rsidP="003A057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Project </w:t>
                              </w:r>
                              <w:r w:rsidR="0073630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P</w:t>
                              </w:r>
                              <w:r w:rsidR="00BD7D3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ortfolio</w:t>
                              </w:r>
                            </w:p>
                          </w:sdtContent>
                        </w:sdt>
                        <w:p w14:paraId="59D81CA3" w14:textId="2072E87C" w:rsidR="003A0579" w:rsidRPr="00222411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hort: </w:t>
                          </w:r>
                          <w:r w:rsidR="00BD7D33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2020</w:t>
                          </w:r>
                        </w:p>
                        <w:p w14:paraId="52CF7BAB" w14:textId="1F63FF9A" w:rsidR="003A0579" w:rsidRPr="00222411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  <w:r w:rsidR="00BD7D33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ROC Mondriaan</w:t>
                          </w:r>
                        </w:p>
                        <w:p w14:paraId="7CC842E2" w14:textId="30A7B8C3" w:rsidR="003A0579" w:rsidRPr="00222411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736306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v1.0</w:t>
                          </w:r>
                        </w:p>
                        <w:p w14:paraId="29BACA4B" w14:textId="6BEFF0ED" w:rsidR="003A0579" w:rsidRPr="002132BE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 w:rsidR="00736306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4-9-2020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598A4C0" wp14:editId="4BF51B6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5FC9E8F" w14:textId="77777777" w:rsidR="007A68DD" w:rsidRDefault="00F205B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205B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Functioneel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598A4C0" id="Group 125" o:spid="_x0000_s1027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5FC9E8F" w14:textId="77777777" w:rsidR="007A68DD" w:rsidRDefault="00F205B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205B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Functioneel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528834D" wp14:editId="4E41EEB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2EB61F" w14:textId="77777777" w:rsidR="007A68DD" w:rsidRDefault="00863349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54C8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7A68D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A68D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54C8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28834D" id="Text Box 128" o:spid="_x0000_s1030" type="#_x0000_t202" style="position:absolute;margin-left:0;margin-top:0;width:453pt;height:11.5pt;z-index:25165824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082EB61F" w14:textId="77777777" w:rsidR="007A68DD" w:rsidRDefault="00863349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54C8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7A68D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7A68D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54C8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271040E" wp14:editId="54B571C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5C7CB63" w14:textId="77777777" w:rsidR="007A68DD" w:rsidRDefault="00F54C8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F205B8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271040E" id="Rectangle 130" o:spid="_x0000_s1031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5C7CB63" w14:textId="77777777" w:rsidR="007A68DD" w:rsidRDefault="00F54C8A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F205B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4509206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7DDB8E" w14:textId="77777777" w:rsidR="00F54C8A" w:rsidRDefault="00F54C8A" w:rsidP="001D4C53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7D5C9FCA" w14:textId="77777777" w:rsidR="002F11DC" w:rsidRDefault="00F54C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92061" w:history="1">
            <w:r w:rsidR="002F11DC" w:rsidRPr="00D80398">
              <w:rPr>
                <w:rStyle w:val="Hyperlink"/>
                <w:noProof/>
              </w:rPr>
              <w:t>Inhoud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_Toc45092061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2F11DC">
              <w:rPr>
                <w:noProof/>
                <w:webHidden/>
              </w:rPr>
              <w:t>1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656AF3FA" w14:textId="77777777" w:rsidR="002F11DC" w:rsidRDefault="00863349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2" w:history="1">
            <w:r w:rsidR="002F11DC" w:rsidRPr="00D80398">
              <w:rPr>
                <w:rStyle w:val="Hyperlink"/>
                <w:noProof/>
              </w:rPr>
              <w:t>1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User Story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_Toc45092062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2F11DC">
              <w:rPr>
                <w:noProof/>
                <w:webHidden/>
              </w:rPr>
              <w:t>2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531EB7BA" w14:textId="77777777" w:rsidR="002F11DC" w:rsidRDefault="00863349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3" w:history="1">
            <w:r w:rsidR="002F11DC" w:rsidRPr="00D80398">
              <w:rPr>
                <w:rStyle w:val="Hyperlink"/>
                <w:noProof/>
              </w:rPr>
              <w:t>2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Wireframe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_Toc45092063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2F11DC">
              <w:rPr>
                <w:noProof/>
                <w:webHidden/>
              </w:rPr>
              <w:t>3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5C7B48B7" w14:textId="77777777" w:rsidR="002F11DC" w:rsidRDefault="00863349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4" w:history="1">
            <w:r w:rsidR="002F11DC" w:rsidRPr="00D80398">
              <w:rPr>
                <w:rStyle w:val="Hyperlink"/>
                <w:noProof/>
              </w:rPr>
              <w:t>3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Sitemap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_Toc45092064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2F11DC">
              <w:rPr>
                <w:noProof/>
                <w:webHidden/>
              </w:rPr>
              <w:t>4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00A16EC6" w14:textId="77777777" w:rsidR="002F11DC" w:rsidRDefault="00863349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5" w:history="1">
            <w:r w:rsidR="002F11DC" w:rsidRPr="00D80398">
              <w:rPr>
                <w:rStyle w:val="Hyperlink"/>
                <w:noProof/>
              </w:rPr>
              <w:t>4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Mockup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_Toc45092065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2F11DC">
              <w:rPr>
                <w:noProof/>
                <w:webHidden/>
              </w:rPr>
              <w:t>5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4C2350AF" w14:textId="77777777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01DB309B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0D9485" w14:textId="3E5CA169" w:rsidR="00867810" w:rsidRPr="00867810" w:rsidRDefault="00BB71F4" w:rsidP="006E1C39">
      <w:pPr>
        <w:pStyle w:val="Kop1"/>
      </w:pPr>
      <w:bookmarkStart w:id="1" w:name="_Toc45092062"/>
      <w:r>
        <w:lastRenderedPageBreak/>
        <w:t>Inleiding</w:t>
      </w:r>
      <w:r>
        <w:br w:type="page"/>
      </w:r>
    </w:p>
    <w:p w14:paraId="7369136C" w14:textId="77777777" w:rsidR="00BD7D33" w:rsidRDefault="00F205B8" w:rsidP="002F11DC">
      <w:pPr>
        <w:pStyle w:val="Kop1"/>
      </w:pPr>
      <w:r w:rsidRPr="00F205B8">
        <w:lastRenderedPageBreak/>
        <w:t>User Story</w:t>
      </w:r>
      <w:bookmarkEnd w:id="1"/>
    </w:p>
    <w:p w14:paraId="73DE7BB3" w14:textId="230E4429" w:rsidR="00D36DB9" w:rsidRPr="00D36DB9" w:rsidRDefault="00895EF8" w:rsidP="00D36DB9">
      <w:r>
        <w:t xml:space="preserve">In dit hoofdstuk worden user </w:t>
      </w:r>
      <w:proofErr w:type="spellStart"/>
      <w:r>
        <w:t>stories</w:t>
      </w:r>
      <w:proofErr w:type="spellEnd"/>
      <w:r>
        <w:t xml:space="preserve"> beschreven waaruit het project bestaat. Deze user </w:t>
      </w:r>
      <w:proofErr w:type="spellStart"/>
      <w:r>
        <w:t>stories</w:t>
      </w:r>
      <w:proofErr w:type="spellEnd"/>
      <w:r>
        <w:t xml:space="preserve"> vormen de basis van het project en hieruit komen taken.</w:t>
      </w:r>
    </w:p>
    <w:p w14:paraId="08877D62" w14:textId="4D5E0F07" w:rsidR="00895EF8" w:rsidRPr="00DA6CF3" w:rsidRDefault="00895EF8" w:rsidP="00DA6CF3"/>
    <w:tbl>
      <w:tblPr>
        <w:tblStyle w:val="Tabelraster"/>
        <w:tblW w:w="8352" w:type="dxa"/>
        <w:tblInd w:w="432" w:type="dxa"/>
        <w:tblLook w:val="04A0" w:firstRow="1" w:lastRow="0" w:firstColumn="1" w:lastColumn="0" w:noHBand="0" w:noVBand="1"/>
      </w:tblPr>
      <w:tblGrid>
        <w:gridCol w:w="8352"/>
      </w:tblGrid>
      <w:tr w:rsidR="009E0C4A" w14:paraId="46D3E8AB" w14:textId="77777777" w:rsidTr="009E0C4A">
        <w:tc>
          <w:tcPr>
            <w:tcW w:w="8352" w:type="dxa"/>
          </w:tcPr>
          <w:p w14:paraId="261DCB95" w14:textId="77777777" w:rsidR="004E79E1" w:rsidRDefault="004E79E1" w:rsidP="008C3FC2"/>
          <w:p w14:paraId="2EF9F131" w14:textId="54E5AB02" w:rsidR="009E0C4A" w:rsidRDefault="009E0C4A" w:rsidP="008C3FC2">
            <w:r>
              <w:t xml:space="preserve">Als stagebedrijf kan ik </w:t>
            </w:r>
            <w:r w:rsidR="00170A40">
              <w:t>de motivatie</w:t>
            </w:r>
            <w:r>
              <w:t xml:space="preserve"> van een student zien, en zijn kennis en vaardigheden, zodat ik een geschikte kandidaat voor een stageopdracht voor mijn bedrijf kan vinden.</w:t>
            </w:r>
          </w:p>
          <w:p w14:paraId="46789DDB" w14:textId="71E66692" w:rsidR="004E79E1" w:rsidRDefault="004E79E1" w:rsidP="008C3FC2"/>
        </w:tc>
      </w:tr>
    </w:tbl>
    <w:p w14:paraId="50E45FE2" w14:textId="52309B00" w:rsidR="00F54C8A" w:rsidRPr="00222411" w:rsidRDefault="00F54C8A" w:rsidP="00BB71F4">
      <w:pPr>
        <w:pStyle w:val="Kop1"/>
        <w:numPr>
          <w:ilvl w:val="0"/>
          <w:numId w:val="0"/>
        </w:numPr>
      </w:pPr>
    </w:p>
    <w:p w14:paraId="77389F76" w14:textId="6E358F93" w:rsidR="00AD3D44" w:rsidRPr="00AD3D44" w:rsidRDefault="00F205B8" w:rsidP="00AD3D44">
      <w:pPr>
        <w:pStyle w:val="Kop1"/>
      </w:pPr>
      <w:bookmarkStart w:id="2" w:name="_Toc45092063"/>
      <w:proofErr w:type="spellStart"/>
      <w:r>
        <w:t>Wireframe</w:t>
      </w:r>
      <w:bookmarkEnd w:id="2"/>
      <w:proofErr w:type="spellEnd"/>
    </w:p>
    <w:p w14:paraId="6AF704EB" w14:textId="69C68C46" w:rsidR="00593729" w:rsidRDefault="00593729" w:rsidP="00593729">
      <w:r>
        <w:t>Opdrachten:</w:t>
      </w:r>
    </w:p>
    <w:p w14:paraId="28EBA3D7" w14:textId="177722AF" w:rsidR="00D125C1" w:rsidRDefault="00593729" w:rsidP="0044566C">
      <w:pPr>
        <w:pStyle w:val="Lijstalinea"/>
        <w:numPr>
          <w:ilvl w:val="0"/>
          <w:numId w:val="7"/>
        </w:numPr>
      </w:pPr>
      <w:r>
        <w:t xml:space="preserve">Beschrijf </w:t>
      </w:r>
      <w:r w:rsidR="00D125C1">
        <w:t xml:space="preserve">hier wat een </w:t>
      </w:r>
      <w:proofErr w:type="spellStart"/>
      <w:r w:rsidR="00D125C1">
        <w:t>wireframe</w:t>
      </w:r>
      <w:proofErr w:type="spellEnd"/>
      <w:r w:rsidR="00D125C1">
        <w:t xml:space="preserve"> is.</w:t>
      </w:r>
    </w:p>
    <w:p w14:paraId="2718E4F1" w14:textId="68093D31" w:rsidR="00867810" w:rsidRDefault="00867810" w:rsidP="00867810">
      <w:pPr>
        <w:pStyle w:val="Lijstalinea"/>
        <w:numPr>
          <w:ilvl w:val="1"/>
          <w:numId w:val="7"/>
        </w:numPr>
      </w:pPr>
      <w:r>
        <w:t>Dat is het skelet van een website voordat je het gaat uitschrijven in html</w:t>
      </w:r>
    </w:p>
    <w:p w14:paraId="283861A3" w14:textId="2AF19C8A" w:rsidR="00D4463E" w:rsidRDefault="004D55FE" w:rsidP="0044566C">
      <w:pPr>
        <w:pStyle w:val="Lijstalinea"/>
        <w:numPr>
          <w:ilvl w:val="0"/>
          <w:numId w:val="7"/>
        </w:numPr>
      </w:pPr>
      <w:r w:rsidRPr="00734964">
        <w:t xml:space="preserve">Bouw je eerste pagina </w:t>
      </w:r>
      <w:r w:rsidR="008A333F" w:rsidRPr="00734964">
        <w:t xml:space="preserve">met een </w:t>
      </w:r>
      <w:proofErr w:type="spellStart"/>
      <w:r w:rsidR="008A333F" w:rsidRPr="00734964">
        <w:t>wireframe</w:t>
      </w:r>
      <w:proofErr w:type="spellEnd"/>
      <w:r w:rsidR="008A333F" w:rsidRPr="00734964">
        <w:t xml:space="preserve"> tool zoals </w:t>
      </w:r>
      <w:r w:rsidR="002A3748" w:rsidRPr="00734964">
        <w:t>Microsoft Visio/Adobe XD</w:t>
      </w:r>
      <w:r w:rsidR="00000BC5" w:rsidRPr="00734964">
        <w:t>/Paint</w:t>
      </w:r>
      <w:r w:rsidR="00996644" w:rsidRPr="00734964">
        <w:t>.NET</w:t>
      </w:r>
    </w:p>
    <w:p w14:paraId="680A40A1" w14:textId="69E58BC7" w:rsidR="00A257DF" w:rsidRPr="00734964" w:rsidRDefault="00867810" w:rsidP="00D4463E">
      <w:pPr>
        <w:pStyle w:val="Lijstalinea"/>
        <w:numPr>
          <w:ilvl w:val="1"/>
          <w:numId w:val="7"/>
        </w:numPr>
      </w:pPr>
      <w:r>
        <w:rPr>
          <w:noProof/>
        </w:rPr>
        <w:drawing>
          <wp:anchor distT="0" distB="0" distL="114300" distR="114300" simplePos="0" relativeHeight="251659267" behindDoc="0" locked="0" layoutInCell="1" allowOverlap="1" wp14:anchorId="0B0120B6" wp14:editId="3011E7B1">
            <wp:simplePos x="0" y="0"/>
            <wp:positionH relativeFrom="margin">
              <wp:align>right</wp:align>
            </wp:positionH>
            <wp:positionV relativeFrom="paragraph">
              <wp:posOffset>204470</wp:posOffset>
            </wp:positionV>
            <wp:extent cx="5734050" cy="5257800"/>
            <wp:effectExtent l="0" t="0" r="0" b="0"/>
            <wp:wrapThrough wrapText="bothSides">
              <wp:wrapPolygon edited="0">
                <wp:start x="0" y="0"/>
                <wp:lineTo x="0" y="21522"/>
                <wp:lineTo x="21528" y="21522"/>
                <wp:lineTo x="21528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A39">
        <w:t>kleurenschema word</w:t>
      </w:r>
      <w:r w:rsidR="00E218A4">
        <w:t xml:space="preserve"> </w:t>
      </w:r>
      <w:r w:rsidR="00E218A4" w:rsidRPr="00E218A4">
        <w:t>#fccf03</w:t>
      </w:r>
      <w:r w:rsidR="00641A39">
        <w:t xml:space="preserve"> </w:t>
      </w:r>
      <w:r w:rsidR="00E218A4" w:rsidRPr="00E218A4">
        <w:t>#000000</w:t>
      </w:r>
      <w:r w:rsidR="00E218A4">
        <w:t xml:space="preserve"> </w:t>
      </w:r>
      <w:r w:rsidR="00641A39">
        <w:t xml:space="preserve">en </w:t>
      </w:r>
      <w:r w:rsidR="00E218A4" w:rsidRPr="00E218A4">
        <w:t>#757373</w:t>
      </w:r>
    </w:p>
    <w:p w14:paraId="6C5E567F" w14:textId="77777777" w:rsidR="00A257DF" w:rsidRDefault="00F205B8" w:rsidP="00222411">
      <w:pPr>
        <w:pStyle w:val="Kop1"/>
      </w:pPr>
      <w:bookmarkStart w:id="3" w:name="_Toc45092064"/>
      <w:r>
        <w:lastRenderedPageBreak/>
        <w:t>Sitemap</w:t>
      </w:r>
      <w:bookmarkEnd w:id="3"/>
    </w:p>
    <w:p w14:paraId="7A29498F" w14:textId="77777777" w:rsidR="00A257DF" w:rsidRDefault="00A25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F7E3DE" w14:textId="77777777" w:rsidR="00A257DF" w:rsidRDefault="00F205B8" w:rsidP="00222411">
      <w:pPr>
        <w:pStyle w:val="Kop1"/>
      </w:pPr>
      <w:bookmarkStart w:id="4" w:name="_Toc45092065"/>
      <w:proofErr w:type="spellStart"/>
      <w:r>
        <w:lastRenderedPageBreak/>
        <w:t>Mockup</w:t>
      </w:r>
      <w:bookmarkEnd w:id="4"/>
      <w:proofErr w:type="spellEnd"/>
    </w:p>
    <w:p w14:paraId="6CED8B4B" w14:textId="77777777" w:rsidR="00A257DF" w:rsidRDefault="00A257DF" w:rsidP="00A257DF"/>
    <w:p w14:paraId="7005BFAB" w14:textId="77777777" w:rsidR="00A257DF" w:rsidRDefault="00A257DF" w:rsidP="00A257DF"/>
    <w:p w14:paraId="2796F40A" w14:textId="77777777" w:rsidR="00056AB7" w:rsidRPr="00056AB7" w:rsidRDefault="00056AB7" w:rsidP="00056AB7"/>
    <w:sectPr w:rsidR="00056AB7" w:rsidRPr="00056AB7" w:rsidSect="00A257DF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6EF44" w14:textId="77777777" w:rsidR="00863349" w:rsidRDefault="00863349" w:rsidP="00A257DF">
      <w:pPr>
        <w:spacing w:after="0" w:line="240" w:lineRule="auto"/>
      </w:pPr>
      <w:r>
        <w:separator/>
      </w:r>
    </w:p>
  </w:endnote>
  <w:endnote w:type="continuationSeparator" w:id="0">
    <w:p w14:paraId="40A3318D" w14:textId="77777777" w:rsidR="00863349" w:rsidRDefault="00863349" w:rsidP="00A257DF">
      <w:pPr>
        <w:spacing w:after="0" w:line="240" w:lineRule="auto"/>
      </w:pPr>
      <w:r>
        <w:continuationSeparator/>
      </w:r>
    </w:p>
  </w:endnote>
  <w:endnote w:type="continuationNotice" w:id="1">
    <w:p w14:paraId="4E33E5BF" w14:textId="77777777" w:rsidR="00863349" w:rsidRDefault="008633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8F6A3" w14:textId="1B1A039C" w:rsidR="00222411" w:rsidRDefault="003A0579" w:rsidP="00222411">
    <w:pPr>
      <w:pStyle w:val="Voettekst"/>
    </w:pPr>
    <w:r>
      <w:t xml:space="preserve">Klant: </w:t>
    </w:r>
    <w:r w:rsidR="00A11D6F">
      <w:t>ROC Mondriaan</w:t>
    </w:r>
    <w:r w:rsidR="00222411">
      <w:tab/>
    </w:r>
    <w:r w:rsidR="00F70932">
      <w:t>ROC Mondriaan</w:t>
    </w:r>
    <w:r w:rsidR="00222411"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222411">
              <w:t xml:space="preserve">Page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PAGE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  <w:r w:rsidR="00222411">
              <w:t xml:space="preserve"> of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NUMPAGES 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7ADA9910" w14:textId="77777777" w:rsidR="007A68DD" w:rsidRDefault="007A68D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FA5ED" w14:textId="77777777" w:rsidR="00863349" w:rsidRDefault="00863349" w:rsidP="00A257DF">
      <w:pPr>
        <w:spacing w:after="0" w:line="240" w:lineRule="auto"/>
      </w:pPr>
      <w:r>
        <w:separator/>
      </w:r>
    </w:p>
  </w:footnote>
  <w:footnote w:type="continuationSeparator" w:id="0">
    <w:p w14:paraId="2B334B68" w14:textId="77777777" w:rsidR="00863349" w:rsidRDefault="00863349" w:rsidP="00A257DF">
      <w:pPr>
        <w:spacing w:after="0" w:line="240" w:lineRule="auto"/>
      </w:pPr>
      <w:r>
        <w:continuationSeparator/>
      </w:r>
    </w:p>
  </w:footnote>
  <w:footnote w:type="continuationNotice" w:id="1">
    <w:p w14:paraId="6830E29E" w14:textId="77777777" w:rsidR="00863349" w:rsidRDefault="008633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AE2F0" w14:textId="2BAC002D" w:rsidR="007A68DD" w:rsidRPr="003A0579" w:rsidRDefault="003A0579" w:rsidP="003A0579">
    <w:pPr>
      <w:pStyle w:val="Koptekst"/>
    </w:pPr>
    <w:r>
      <w:t>Functioneel Ontwerp</w:t>
    </w:r>
    <w:r>
      <w:tab/>
    </w:r>
    <w:r>
      <w:tab/>
      <w:t xml:space="preserve">Project </w:t>
    </w:r>
    <w:r w:rsidR="00C861E5">
      <w:t>Portfolio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E50E7"/>
    <w:multiLevelType w:val="hybridMultilevel"/>
    <w:tmpl w:val="D44292B8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F830E42"/>
    <w:multiLevelType w:val="hybridMultilevel"/>
    <w:tmpl w:val="511406E6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C11F6"/>
    <w:multiLevelType w:val="hybridMultilevel"/>
    <w:tmpl w:val="39A002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59"/>
    <w:rsid w:val="00000BC5"/>
    <w:rsid w:val="00012EF0"/>
    <w:rsid w:val="00030079"/>
    <w:rsid w:val="00037029"/>
    <w:rsid w:val="000502ED"/>
    <w:rsid w:val="00056AB7"/>
    <w:rsid w:val="000B4D5C"/>
    <w:rsid w:val="000B55BC"/>
    <w:rsid w:val="000F496A"/>
    <w:rsid w:val="00126F70"/>
    <w:rsid w:val="0014223B"/>
    <w:rsid w:val="00156536"/>
    <w:rsid w:val="00170A40"/>
    <w:rsid w:val="0018557E"/>
    <w:rsid w:val="001D136E"/>
    <w:rsid w:val="001D4C53"/>
    <w:rsid w:val="001F7A2D"/>
    <w:rsid w:val="00222411"/>
    <w:rsid w:val="00226708"/>
    <w:rsid w:val="00267FD4"/>
    <w:rsid w:val="002A3748"/>
    <w:rsid w:val="002C4774"/>
    <w:rsid w:val="002C6C27"/>
    <w:rsid w:val="002F11DC"/>
    <w:rsid w:val="00313209"/>
    <w:rsid w:val="003703C3"/>
    <w:rsid w:val="003A0579"/>
    <w:rsid w:val="0044566C"/>
    <w:rsid w:val="00495B1A"/>
    <w:rsid w:val="004C3508"/>
    <w:rsid w:val="004C3E87"/>
    <w:rsid w:val="004D5587"/>
    <w:rsid w:val="004D55FE"/>
    <w:rsid w:val="004E79E1"/>
    <w:rsid w:val="00503B63"/>
    <w:rsid w:val="00533F04"/>
    <w:rsid w:val="00560E84"/>
    <w:rsid w:val="0056778B"/>
    <w:rsid w:val="00571733"/>
    <w:rsid w:val="005860C4"/>
    <w:rsid w:val="00593729"/>
    <w:rsid w:val="005A581D"/>
    <w:rsid w:val="005B1CD5"/>
    <w:rsid w:val="005B4796"/>
    <w:rsid w:val="00627192"/>
    <w:rsid w:val="00634BBC"/>
    <w:rsid w:val="00641A39"/>
    <w:rsid w:val="006A3780"/>
    <w:rsid w:val="006E1C39"/>
    <w:rsid w:val="006F503C"/>
    <w:rsid w:val="00734964"/>
    <w:rsid w:val="00736306"/>
    <w:rsid w:val="00746F56"/>
    <w:rsid w:val="00780F2A"/>
    <w:rsid w:val="0078771B"/>
    <w:rsid w:val="00797755"/>
    <w:rsid w:val="007A68DD"/>
    <w:rsid w:val="007B5CA7"/>
    <w:rsid w:val="007E4273"/>
    <w:rsid w:val="00802D6C"/>
    <w:rsid w:val="00835659"/>
    <w:rsid w:val="00837654"/>
    <w:rsid w:val="0084065F"/>
    <w:rsid w:val="00857D10"/>
    <w:rsid w:val="00863349"/>
    <w:rsid w:val="00867810"/>
    <w:rsid w:val="00874DC1"/>
    <w:rsid w:val="00895EF8"/>
    <w:rsid w:val="0089751D"/>
    <w:rsid w:val="008A333F"/>
    <w:rsid w:val="008C3FC2"/>
    <w:rsid w:val="008E6066"/>
    <w:rsid w:val="008F19F5"/>
    <w:rsid w:val="00900D92"/>
    <w:rsid w:val="00912E1C"/>
    <w:rsid w:val="009239AA"/>
    <w:rsid w:val="009249F8"/>
    <w:rsid w:val="009427AF"/>
    <w:rsid w:val="0097491B"/>
    <w:rsid w:val="0097603D"/>
    <w:rsid w:val="00976A35"/>
    <w:rsid w:val="00987C7A"/>
    <w:rsid w:val="00996644"/>
    <w:rsid w:val="00996C15"/>
    <w:rsid w:val="009A329B"/>
    <w:rsid w:val="009C49D3"/>
    <w:rsid w:val="009C61A2"/>
    <w:rsid w:val="009C7F69"/>
    <w:rsid w:val="009D16CB"/>
    <w:rsid w:val="009E0C4A"/>
    <w:rsid w:val="00A11D6F"/>
    <w:rsid w:val="00A257DF"/>
    <w:rsid w:val="00A43B9D"/>
    <w:rsid w:val="00A57744"/>
    <w:rsid w:val="00AD3D44"/>
    <w:rsid w:val="00AD41A2"/>
    <w:rsid w:val="00AD78C6"/>
    <w:rsid w:val="00AF08B5"/>
    <w:rsid w:val="00B73D04"/>
    <w:rsid w:val="00B76C24"/>
    <w:rsid w:val="00B84568"/>
    <w:rsid w:val="00BB71F4"/>
    <w:rsid w:val="00BD0B9D"/>
    <w:rsid w:val="00BD7D33"/>
    <w:rsid w:val="00C224AC"/>
    <w:rsid w:val="00C33F01"/>
    <w:rsid w:val="00C40C90"/>
    <w:rsid w:val="00C46005"/>
    <w:rsid w:val="00C83E6F"/>
    <w:rsid w:val="00C861E5"/>
    <w:rsid w:val="00C91E3D"/>
    <w:rsid w:val="00CD2AB0"/>
    <w:rsid w:val="00CD358F"/>
    <w:rsid w:val="00D125C1"/>
    <w:rsid w:val="00D174C1"/>
    <w:rsid w:val="00D36DB9"/>
    <w:rsid w:val="00D42CF0"/>
    <w:rsid w:val="00D4463E"/>
    <w:rsid w:val="00D744A0"/>
    <w:rsid w:val="00DA6CF3"/>
    <w:rsid w:val="00DB2742"/>
    <w:rsid w:val="00DC7E50"/>
    <w:rsid w:val="00E15F00"/>
    <w:rsid w:val="00E214C2"/>
    <w:rsid w:val="00E218A4"/>
    <w:rsid w:val="00E50D2F"/>
    <w:rsid w:val="00E52596"/>
    <w:rsid w:val="00F04E22"/>
    <w:rsid w:val="00F205B8"/>
    <w:rsid w:val="00F20ECF"/>
    <w:rsid w:val="00F54C8A"/>
    <w:rsid w:val="00F70932"/>
    <w:rsid w:val="00F956CD"/>
    <w:rsid w:val="00F96B9E"/>
    <w:rsid w:val="00FB12B2"/>
    <w:rsid w:val="00FB2D9D"/>
    <w:rsid w:val="00FC50BB"/>
    <w:rsid w:val="00FE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F65EF6"/>
  <w15:chartTrackingRefBased/>
  <w15:docId w15:val="{9E7A4E9E-6A03-4E37-9D60-975C4A73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39"/>
    <w:rsid w:val="00BD7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ROC%20Mondriaan\Applicatie%20Ontwikkelaar%20-%20Documents\Cohort2020\Templates\Functioneel%20Ontwerp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2093EB628BD04F92238F481E4E65BE" ma:contentTypeVersion="9" ma:contentTypeDescription="Create a new document." ma:contentTypeScope="" ma:versionID="a6f625e8e42dcad39e5475fc2ccec6d6">
  <xsd:schema xmlns:xsd="http://www.w3.org/2001/XMLSchema" xmlns:xs="http://www.w3.org/2001/XMLSchema" xmlns:p="http://schemas.microsoft.com/office/2006/metadata/properties" xmlns:ns2="fb0dc4bb-872e-4c04-a65b-5ce0f1614051" targetNamespace="http://schemas.microsoft.com/office/2006/metadata/properties" ma:root="true" ma:fieldsID="7ceae6348f2a0637d1991832f540bcf0" ns2:_="">
    <xsd:import namespace="fb0dc4bb-872e-4c04-a65b-5ce0f161405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dc4bb-872e-4c04-a65b-5ce0f16140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b0dc4bb-872e-4c04-a65b-5ce0f161405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90B7D8-0F27-4DE7-A6A5-28890179F0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dc4bb-872e-4c04-a65b-5ce0f1614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618DE6-E989-40C9-AA70-C1D4715EC2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  <ds:schemaRef ds:uri="fb0dc4bb-872e-4c04-a65b-5ce0f16140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Functioneel Ontwerp - Template.dotx</Template>
  <TotalTime>23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Behoefteanalyse</vt:lpstr>
      <vt:lpstr>Behoefteanalyse</vt:lpstr>
    </vt:vector>
  </TitlesOfParts>
  <Company>ROC Mondriaan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 Portfolio</dc:subject>
  <dc:creator>Sefa Ünal</dc:creator>
  <cp:keywords/>
  <dc:description/>
  <cp:lastModifiedBy>Ünal, N. (15042960)</cp:lastModifiedBy>
  <cp:revision>8</cp:revision>
  <cp:lastPrinted>2019-10-03T04:33:00Z</cp:lastPrinted>
  <dcterms:created xsi:type="dcterms:W3CDTF">2020-09-30T12:33:00Z</dcterms:created>
  <dcterms:modified xsi:type="dcterms:W3CDTF">2020-12-08T13:19:00Z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0x010100C32093EB628BD04F92238F481E4E65BE</vt:lpwstr>
  </property>
  <property fmtid="{D5CDD505-2E9C-101B-9397-08002B2CF9AE}" pid="3" name="Order">
    <vt:r8>1048700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